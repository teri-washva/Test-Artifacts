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3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 xml:space="preserve">Yoga mat for sale. </w:t>
      </w:r>
    </w:p>
    <w:p w:rsidR="00EB6E3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 xml:space="preserve">Used once at lunch hour class in December 2009. </w:t>
      </w:r>
    </w:p>
    <w:p w:rsidR="00EB6E3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 xml:space="preserve">Usage timeline as follows: </w:t>
      </w:r>
    </w:p>
    <w:p w:rsidR="00EB6E3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11:45a</w:t>
      </w:r>
      <w:r w:rsidR="008B77E1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8B77E1" w:rsidRPr="009F1FB1">
        <w:rPr>
          <w:color w:val="222222"/>
          <w:sz w:val="24"/>
          <w:szCs w:val="24"/>
          <w:lang w:val="en"/>
        </w:rPr>
        <w:t xml:space="preserve">. </w:t>
      </w:r>
      <w:r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Register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for hot yoga class. 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Infinite wisdom tells me to commit to 5 class package and purchase a yoga mat. 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I pay $89.74. </w:t>
      </w:r>
      <w:r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Money well spent, I smugly confirm to myself. </w:t>
      </w:r>
    </w:p>
    <w:p w:rsidR="00EB6E3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11:55a</w:t>
      </w:r>
      <w:r w:rsidR="008B77E1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8B77E1" w:rsidRPr="009F1FB1">
        <w:rPr>
          <w:color w:val="222222"/>
          <w:sz w:val="24"/>
          <w:szCs w:val="24"/>
          <w:lang w:val="en"/>
        </w:rPr>
        <w:t xml:space="preserve">. </w:t>
      </w:r>
      <w:r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Open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door to yoga room.</w:t>
      </w:r>
      <w:r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A gush of hot dry air rushes through and past me. </w:t>
      </w:r>
      <w:r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It smells of breath, sweat and hot.</w:t>
      </w:r>
      <w:r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Take spot on floor in back of room next to cute blonde. </w:t>
      </w:r>
      <w:r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We will date. </w:t>
      </w:r>
    </w:p>
    <w:p w:rsidR="00EB6E3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11:57a</w:t>
      </w:r>
      <w:r w:rsidR="008B77E1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8B77E1" w:rsidRPr="009F1FB1">
        <w:rPr>
          <w:color w:val="222222"/>
          <w:sz w:val="24"/>
          <w:szCs w:val="24"/>
          <w:lang w:val="en"/>
        </w:rPr>
        <w:t xml:space="preserve">. </w:t>
      </w:r>
      <w:r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I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feel the need to be as near to naked as possible.</w:t>
      </w:r>
      <w:r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This is a problem because of the hot blonde to my left and our pending courtship. </w:t>
      </w:r>
      <w:r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She will not be pleased to learn that I need to lose 30 pounds before I propose to her. </w:t>
      </w:r>
    </w:p>
    <w:p w:rsidR="008B77E1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11:58a</w:t>
      </w:r>
      <w:r w:rsidR="008B77E1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8B77E1" w:rsidRPr="009F1FB1">
        <w:rPr>
          <w:color w:val="222222"/>
          <w:sz w:val="24"/>
          <w:szCs w:val="24"/>
          <w:lang w:val="en"/>
        </w:rPr>
        <w:t xml:space="preserve">. </w:t>
      </w:r>
      <w:r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The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shirt and sweats have to come off.</w:t>
      </w:r>
      <w:r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I throw caution to the wind and decide to rely on my wit and conditioning to overcome any weight issues my fiancée may take issue with.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This will take a lot of wit and conditioning. </w:t>
      </w:r>
    </w:p>
    <w:p w:rsidR="008B77E1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11:59a</w:t>
      </w:r>
      <w:r w:rsidR="008B77E1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8B77E1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Begin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small talk with my bride to be. 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She pretends to ignore me but I know how she can be.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I allow her to concentrate and stare straight ahead and continue to pretend that I don't exist.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As we finish sharing our special moment, I am suddenly aware of a sweat moustache that has formed below my nose.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This must be from the all the whispering between us. </w:t>
      </w:r>
    </w:p>
    <w:p w:rsidR="008B77E1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12:00p</w:t>
      </w:r>
      <w:r w:rsidR="008B77E1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8B77E1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Instructor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enters the room and ascends her special podium at the front of the room. 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She is a slight, agitated Chinese woman.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She introduces me to the class and everyone turns around to greet me just as I decide to aggressively adjust my penis and testes packed in my Under Armor.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My bride is notably unfazed. </w:t>
      </w:r>
    </w:p>
    <w:p w:rsidR="008B77E1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12:02p</w:t>
      </w:r>
      <w:r w:rsidR="008B77E1" w:rsidRPr="009F1FB1">
        <w:rPr>
          <w:color w:val="222222"/>
          <w:sz w:val="24"/>
          <w:szCs w:val="24"/>
          <w:lang w:val="en"/>
        </w:rPr>
        <w:t xml:space="preserve">.m. </w:t>
      </w:r>
      <w:proofErr w:type="gramStart"/>
      <w:r w:rsidRPr="009F1FB1">
        <w:rPr>
          <w:color w:val="222222"/>
          <w:sz w:val="24"/>
          <w:szCs w:val="24"/>
          <w:lang w:val="en"/>
        </w:rPr>
        <w:t>Since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I do have experience with Hot Yoga (4 sessions just 5 short years ago) I fully consider that I may be so outstanding and skilled that my instructor may call me out and ask me to guide the class. 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My wife will look on with a sparkle in her eye.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We will make love after class. </w:t>
      </w:r>
    </w:p>
    <w:p w:rsidR="008B77E1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12:10p</w:t>
      </w:r>
      <w:r w:rsidR="008B77E1" w:rsidRPr="009F1FB1">
        <w:rPr>
          <w:color w:val="222222"/>
          <w:sz w:val="24"/>
          <w:szCs w:val="24"/>
          <w:lang w:val="en"/>
        </w:rPr>
        <w:t xml:space="preserve">.m. </w:t>
      </w:r>
      <w:proofErr w:type="gramStart"/>
      <w:r w:rsidRPr="009F1FB1">
        <w:rPr>
          <w:color w:val="222222"/>
          <w:sz w:val="24"/>
          <w:szCs w:val="24"/>
          <w:lang w:val="en"/>
        </w:rPr>
        <w:t>It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is now up to 95 degrees in the room. 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We have been practicing deep breathing exercises for the last 8 minutes. 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This would not be a problem if we were all breathing actual, you know, oxygen.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Instead, we are breathing each other's body odor, expelled carbon dioxide and other unmentionables.</w:t>
      </w:r>
      <w:r w:rsidR="008B77E1" w:rsidRPr="009F1FB1">
        <w:rPr>
          <w:color w:val="222222"/>
          <w:sz w:val="24"/>
          <w:szCs w:val="24"/>
          <w:lang w:val="en"/>
        </w:rPr>
        <w:t xml:space="preserve">  </w:t>
      </w:r>
      <w:r w:rsidRPr="009F1FB1">
        <w:rPr>
          <w:color w:val="222222"/>
          <w:sz w:val="24"/>
          <w:szCs w:val="24"/>
          <w:lang w:val="en"/>
        </w:rPr>
        <w:t xml:space="preserve">(Don't worry, I'll mention them later.) </w:t>
      </w:r>
    </w:p>
    <w:p w:rsidR="008B77E1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12:26p</w:t>
      </w:r>
      <w:r w:rsidR="008B77E1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8B77E1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It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is now 100 degrees and I take notice of the humidity, which is hovering at about 90%. 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I feel the familiar adorning stare of my bride and decide to look back at her. 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She appears to be nauseated. 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I then realize that I forgot to brush my teeth prior to attending this class. 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We bond. </w:t>
      </w:r>
    </w:p>
    <w:p w:rsidR="00DC641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lastRenderedPageBreak/>
        <w:t>12:33p</w:t>
      </w:r>
      <w:r w:rsidR="008B77E1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8B77E1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It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is now 110 degrees and 95% humidity. 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I am now balancing on one leg with the other leg crossed over the other.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My arms are intertwined and I am squatting. </w:t>
      </w:r>
      <w:r w:rsidR="008B77E1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The last time I was in this position was 44 years ago in the womb, but I'm in this for the long haul.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My wife looks slightly weathered dripping sweat and her eyeliner is streaming down her face.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Well, "for better or worse" is what we committed to so we press on. </w:t>
      </w:r>
    </w:p>
    <w:p w:rsidR="00DC641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12:40p</w:t>
      </w:r>
      <w:r w:rsidR="00DC6418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DC6418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The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overweight Hispanic man two spots over has sweat running down his legs.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At least I think its sweat.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He is holding every position and has not had a sip of water since we walked in.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He is making me look bad and I hate him. </w:t>
      </w:r>
    </w:p>
    <w:p w:rsidR="00DC6418" w:rsidRPr="009F1FB1" w:rsidRDefault="00EB6E38" w:rsidP="00EB6E38">
      <w:pPr>
        <w:rPr>
          <w:rStyle w:val="skimlinks-unlinked"/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12:44p</w:t>
      </w:r>
      <w:r w:rsidR="00DC6418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DC6418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I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consider that if anyone in this room farted that we would all certainly </w:t>
      </w:r>
      <w:r w:rsidRPr="009F1FB1">
        <w:rPr>
          <w:rStyle w:val="skimlinks-unlinked"/>
          <w:color w:val="222222"/>
          <w:sz w:val="24"/>
          <w:szCs w:val="24"/>
          <w:lang w:val="en"/>
        </w:rPr>
        <w:t>perish.</w:t>
      </w:r>
      <w:r w:rsidR="00DC6418" w:rsidRPr="009F1FB1">
        <w:rPr>
          <w:rStyle w:val="skimlinks-unlinked"/>
          <w:color w:val="222222"/>
          <w:sz w:val="24"/>
          <w:szCs w:val="24"/>
          <w:lang w:val="en"/>
        </w:rPr>
        <w:t xml:space="preserve"> </w:t>
      </w:r>
    </w:p>
    <w:p w:rsidR="00DC641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rStyle w:val="skimlinks-unlinked"/>
          <w:color w:val="222222"/>
          <w:sz w:val="24"/>
          <w:szCs w:val="24"/>
          <w:lang w:val="en"/>
        </w:rPr>
        <w:t>12:52p</w:t>
      </w:r>
      <w:r w:rsidR="00DC6418" w:rsidRPr="009F1FB1">
        <w:rPr>
          <w:rStyle w:val="skimlinks-unlinked"/>
          <w:color w:val="222222"/>
          <w:sz w:val="24"/>
          <w:szCs w:val="24"/>
          <w:lang w:val="en"/>
        </w:rPr>
        <w:t xml:space="preserve">.m. </w:t>
      </w:r>
      <w:proofErr w:type="gramStart"/>
      <w:r w:rsidRPr="009F1FB1">
        <w:rPr>
          <w:rStyle w:val="skimlinks-unlinked"/>
          <w:color w:val="222222"/>
          <w:sz w:val="24"/>
          <w:szCs w:val="24"/>
          <w:lang w:val="en"/>
        </w:rPr>
        <w:t>It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is now 140 degrees and 100% humidity.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I am covered from head to toe in sweat.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There is not a square millimeter on my body that is not slippery and sweaty.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I am so slimy that I feel like a sea lion or a maybe sea eel.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Not even a bear trap could hold me.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The sweat is stinging my eyeballs and I can no longer see. </w:t>
      </w:r>
    </w:p>
    <w:p w:rsidR="00DC641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12:55p</w:t>
      </w:r>
      <w:r w:rsidR="00DC6418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DC6418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This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room stinks of asparagus, cloves, tuna and tacos.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There is no food in the room.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I realize that this is an amalgamation of the body odors of 30 people in a 140 degree room for the last 55 minutes.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Seriously, enough with the asparagus, ok?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</w:p>
    <w:p w:rsidR="00DC641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1:01p</w:t>
      </w:r>
      <w:r w:rsidR="00DC6418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DC6418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140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degrees and 130% humidity.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Look, bitch, I need my space here so don't get all </w:t>
      </w:r>
      <w:proofErr w:type="spellStart"/>
      <w:r w:rsidRPr="009F1FB1">
        <w:rPr>
          <w:color w:val="222222"/>
          <w:sz w:val="24"/>
          <w:szCs w:val="24"/>
          <w:lang w:val="en"/>
        </w:rPr>
        <w:t>pissy</w:t>
      </w:r>
      <w:proofErr w:type="spellEnd"/>
      <w:r w:rsidRPr="009F1FB1">
        <w:rPr>
          <w:color w:val="222222"/>
          <w:sz w:val="24"/>
          <w:szCs w:val="24"/>
          <w:lang w:val="en"/>
        </w:rPr>
        <w:t xml:space="preserve"> with me if I accidentally sprayed you with sweat as I flipped over.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Seriously, is that where this relationship is going?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Get over yourself.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We need counseling and she needs to be medicated.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Stat!</w:t>
      </w:r>
    </w:p>
    <w:p w:rsidR="00DC641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1:09p</w:t>
      </w:r>
      <w:r w:rsidR="00DC6418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DC6418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150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degrees and cloudy.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And hot. I can no longer move my limbs on my own.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I have given up on attempting any of the commands this Chinese chick is yelling out at us.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I will lay sedentary until the aid unit arrives.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I will buy this building and then have it destroyed.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I lose consciousness. </w:t>
      </w:r>
    </w:p>
    <w:p w:rsidR="00DC641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1:15p</w:t>
      </w:r>
      <w:r w:rsidR="00DC6418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DC6418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I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have a headache and my wife is being a selfish bitch.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I can't really breathe.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All I can think about is holding a cup worth of hot sand in my mouth.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I cannot remember what an ice cube is and cannot remember what snow looks like.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I consider that my only escape might be a crab walk across 15 bodies and then out of the room.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I am paralyzed, and may never walk again so the whole crab walk thing is pretty much out. </w:t>
      </w:r>
    </w:p>
    <w:p w:rsidR="00DC641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1:17p</w:t>
      </w:r>
      <w:r w:rsidR="00DC6418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DC6418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I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cannot move at all and cannot reach my water.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Is breathing voluntary or involuntary?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If it's voluntary, I am screwed.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I stopped participating in the class 20 minutes ago.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Hey, lady! I paid for this </w:t>
      </w:r>
      <w:proofErr w:type="spellStart"/>
      <w:r w:rsidRPr="009F1FB1">
        <w:rPr>
          <w:color w:val="222222"/>
          <w:sz w:val="24"/>
          <w:szCs w:val="24"/>
          <w:lang w:val="en"/>
        </w:rPr>
        <w:t>frickin</w:t>
      </w:r>
      <w:proofErr w:type="spellEnd"/>
      <w:r w:rsidRPr="009F1FB1">
        <w:rPr>
          <w:color w:val="222222"/>
          <w:sz w:val="24"/>
          <w:szCs w:val="24"/>
          <w:lang w:val="en"/>
        </w:rPr>
        <w:t xml:space="preserve"> class, ok?!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You work for me!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Stop yelling at everyone and just tell us a story or something.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It's like juice and cracker time, ok? </w:t>
      </w:r>
    </w:p>
    <w:p w:rsidR="00DC641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1:20p</w:t>
      </w:r>
      <w:r w:rsidR="00DC6418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DC6418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It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is now 165 degrees and moisture is dripping from the ceiling.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The towel that I am laying on is no longer providing any wicking or drying properties.</w:t>
      </w:r>
      <w:r w:rsidR="00DC6418" w:rsidRPr="009F1FB1">
        <w:rPr>
          <w:color w:val="222222"/>
          <w:sz w:val="24"/>
          <w:szCs w:val="24"/>
          <w:lang w:val="en"/>
        </w:rPr>
        <w:t xml:space="preserve">  </w:t>
      </w:r>
      <w:r w:rsidRPr="009F1FB1">
        <w:rPr>
          <w:color w:val="222222"/>
          <w:sz w:val="24"/>
          <w:szCs w:val="24"/>
          <w:lang w:val="en"/>
        </w:rPr>
        <w:t xml:space="preserve">It is actually placing additional </w:t>
      </w:r>
      <w:r w:rsidRPr="009F1FB1">
        <w:rPr>
          <w:color w:val="222222"/>
          <w:sz w:val="24"/>
          <w:szCs w:val="24"/>
          <w:lang w:val="en"/>
        </w:rPr>
        <w:lastRenderedPageBreak/>
        <w:t>sweat on me as I touch it.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My towel reeks.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I cannot identify the smell but no way can it be from me.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Did someone spray some stank on my towel or something? </w:t>
      </w:r>
    </w:p>
    <w:p w:rsidR="00DC641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1:30p</w:t>
      </w:r>
      <w:r w:rsidR="00DC6418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DC6418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Torture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session is over.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I wish hateful things upon the instructor.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She graciously allows us to stay and 'cool down' in the room.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It is 175 degrees.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Who cools down in 175 degrees?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A Komodo </w:t>
      </w:r>
      <w:proofErr w:type="gramStart"/>
      <w:r w:rsidRPr="009F1FB1">
        <w:rPr>
          <w:color w:val="222222"/>
          <w:sz w:val="24"/>
          <w:szCs w:val="24"/>
          <w:lang w:val="en"/>
        </w:rPr>
        <w:t>Dragon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?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My wife has left the room.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Probably to throw up. </w:t>
      </w:r>
    </w:p>
    <w:p w:rsidR="00DC641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1:34p</w:t>
      </w:r>
      <w:r w:rsidR="00DC6418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DC6418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My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opportunity to escape has arrived.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I roll over to my stomach and press up to my knees.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It is warmer as I rise up from ground level - probably by 15 degrees.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So let's conservatively say it's 190.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I muster my final energy and slowly rise.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One foot in front of the other.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One foot in front of the other.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Towards the door.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Towards the door. </w:t>
      </w:r>
    </w:p>
    <w:p w:rsidR="00DC641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1:37p</w:t>
      </w:r>
      <w:r w:rsidR="00DC6418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DC6418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The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temperature in the lobby is 72 degrees. Both nipples stiffen to diamond strength and my penis begins to retract into my abdomen from the 100 degree temp swing.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I can once again breathe though so I am pleased.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I spot my future </w:t>
      </w:r>
      <w:proofErr w:type="spellStart"/>
      <w:r w:rsidRPr="009F1FB1">
        <w:rPr>
          <w:color w:val="222222"/>
          <w:sz w:val="24"/>
          <w:szCs w:val="24"/>
          <w:lang w:val="en"/>
        </w:rPr>
        <w:t>ex wife</w:t>
      </w:r>
      <w:proofErr w:type="spellEnd"/>
      <w:r w:rsidRPr="009F1FB1">
        <w:rPr>
          <w:color w:val="222222"/>
          <w:sz w:val="24"/>
          <w:szCs w:val="24"/>
          <w:lang w:val="en"/>
        </w:rPr>
        <w:t xml:space="preserve"> in the lobby.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We had such a good thing going but I know that no measure of counseling will be able to unravel the day's turmoil and mental scaring. </w:t>
      </w:r>
    </w:p>
    <w:p w:rsidR="00DC641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1:47p</w:t>
      </w:r>
      <w:r w:rsidR="00DC6418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DC6418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Arrive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at Emerald City Smoothie and proceed to order a 32 </w:t>
      </w:r>
      <w:proofErr w:type="spellStart"/>
      <w:r w:rsidRPr="009F1FB1">
        <w:rPr>
          <w:color w:val="222222"/>
          <w:sz w:val="24"/>
          <w:szCs w:val="24"/>
          <w:lang w:val="en"/>
        </w:rPr>
        <w:t>oz</w:t>
      </w:r>
      <w:proofErr w:type="spellEnd"/>
      <w:r w:rsidRPr="009F1FB1">
        <w:rPr>
          <w:color w:val="222222"/>
          <w:sz w:val="24"/>
          <w:szCs w:val="24"/>
          <w:lang w:val="en"/>
        </w:rPr>
        <w:t xml:space="preserve"> beverage. 402 calories, 0 fat and 14 grams of protein -- effectively negating any caloric burn or benefit from the last 90 minutes. 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>I finish it in 3 minutes and spend the next 2 hours writing this memoir.</w:t>
      </w:r>
      <w:r w:rsidR="00DC6418" w:rsidRPr="009F1FB1">
        <w:rPr>
          <w:color w:val="222222"/>
          <w:sz w:val="24"/>
          <w:szCs w:val="24"/>
          <w:lang w:val="en"/>
        </w:rPr>
        <w:t xml:space="preserve"> </w:t>
      </w:r>
      <w:r w:rsidRPr="009F1FB1">
        <w:rPr>
          <w:color w:val="222222"/>
          <w:sz w:val="24"/>
          <w:szCs w:val="24"/>
          <w:lang w:val="en"/>
        </w:rPr>
        <w:t xml:space="preserve"> </w:t>
      </w:r>
    </w:p>
    <w:p w:rsidR="00DC6418" w:rsidRPr="009F1FB1" w:rsidRDefault="00EB6E38" w:rsidP="00EB6E38">
      <w:pPr>
        <w:rPr>
          <w:color w:val="222222"/>
          <w:sz w:val="24"/>
          <w:szCs w:val="24"/>
          <w:lang w:val="en"/>
        </w:rPr>
      </w:pPr>
      <w:r w:rsidRPr="009F1FB1">
        <w:rPr>
          <w:color w:val="222222"/>
          <w:sz w:val="24"/>
          <w:szCs w:val="24"/>
          <w:lang w:val="en"/>
        </w:rPr>
        <w:t>3:47p</w:t>
      </w:r>
      <w:r w:rsidR="00DC6418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DC6418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Create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Craigslist ad while burning final 2 grams of protein from Smoothie and before the "shakes" consume my body. </w:t>
      </w:r>
    </w:p>
    <w:p w:rsidR="009378D8" w:rsidRPr="009F1FB1" w:rsidRDefault="00EB6E38" w:rsidP="00EB6E38">
      <w:pPr>
        <w:rPr>
          <w:sz w:val="24"/>
          <w:szCs w:val="24"/>
        </w:rPr>
      </w:pPr>
      <w:r w:rsidRPr="009F1FB1">
        <w:rPr>
          <w:color w:val="222222"/>
          <w:sz w:val="24"/>
          <w:szCs w:val="24"/>
          <w:lang w:val="en"/>
        </w:rPr>
        <w:t>4:29p</w:t>
      </w:r>
      <w:r w:rsidR="00DC6418" w:rsidRPr="009F1FB1">
        <w:rPr>
          <w:color w:val="222222"/>
          <w:sz w:val="24"/>
          <w:szCs w:val="24"/>
          <w:lang w:val="en"/>
        </w:rPr>
        <w:t>.m</w:t>
      </w:r>
      <w:proofErr w:type="gramStart"/>
      <w:r w:rsidR="00DC6418" w:rsidRPr="009F1FB1">
        <w:rPr>
          <w:color w:val="222222"/>
          <w:sz w:val="24"/>
          <w:szCs w:val="24"/>
          <w:lang w:val="en"/>
        </w:rPr>
        <w:t xml:space="preserve">.  </w:t>
      </w:r>
      <w:r w:rsidRPr="009F1FB1">
        <w:rPr>
          <w:color w:val="222222"/>
          <w:sz w:val="24"/>
          <w:szCs w:val="24"/>
          <w:lang w:val="en"/>
        </w:rPr>
        <w:t>Note</w:t>
      </w:r>
      <w:proofErr w:type="gramEnd"/>
      <w:r w:rsidRPr="009F1FB1">
        <w:rPr>
          <w:color w:val="222222"/>
          <w:sz w:val="24"/>
          <w:szCs w:val="24"/>
          <w:lang w:val="en"/>
        </w:rPr>
        <w:t xml:space="preserve"> to self - check car for missing wet yoga towel in am.</w:t>
      </w:r>
      <w:bookmarkStart w:id="0" w:name="_GoBack"/>
      <w:bookmarkEnd w:id="0"/>
    </w:p>
    <w:sectPr w:rsidR="009378D8" w:rsidRPr="009F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38"/>
    <w:rsid w:val="008B77E1"/>
    <w:rsid w:val="009378D8"/>
    <w:rsid w:val="009F1FB1"/>
    <w:rsid w:val="00DC6418"/>
    <w:rsid w:val="00E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5ABC"/>
  <w15:chartTrackingRefBased/>
  <w15:docId w15:val="{554030DE-7C0C-4E44-ACC6-D8C60FDC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imlinks-unlinked">
    <w:name w:val="skimlinks-unlinked"/>
    <w:basedOn w:val="DefaultParagraphFont"/>
    <w:rsid w:val="00EB6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8A2B4E86.dotm</Template>
  <TotalTime>41</TotalTime>
  <Pages>3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TERISZ</dc:creator>
  <cp:keywords/>
  <dc:description/>
  <cp:lastModifiedBy>TERISZ</cp:lastModifiedBy>
  <cp:revision>2</cp:revision>
  <dcterms:created xsi:type="dcterms:W3CDTF">2019-02-25T16:34:00Z</dcterms:created>
  <dcterms:modified xsi:type="dcterms:W3CDTF">2019-02-25T17:15:00Z</dcterms:modified>
</cp:coreProperties>
</file>